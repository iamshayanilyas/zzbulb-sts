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212.75pt;margin-top:544.65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1</w:t>
                  </w: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9F- 0969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Suneel Pirkash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n-US"/>
                    </w:rPr>
                    <w:t>SE_7A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7"/>
                    <w:jc w:val="center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>Applied DevOps</w:t>
                  </w:r>
                </w:p>
                <w:p>
                  <w:pPr>
                    <w:pStyle w:val="7"/>
                    <w:jc w:val="right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52"/>
                      <w:szCs w:val="15"/>
                      <w:lang w:val="en-US"/>
                    </w:rPr>
                    <w:tab/>
                    <w:t>Task 04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Created AWS account.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AWS Amplify searched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Integrated with Github</w:t>
      </w:r>
    </w:p>
    <w:p>
      <w:r>
        <w:drawing>
          <wp:inline distT="0" distB="0" distL="0" distR="0">
            <wp:extent cx="4641215" cy="2646680"/>
            <wp:effectExtent l="0" t="0" r="6985" b="5080"/>
            <wp:docPr id="1498105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0562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rcRect l="18890" t="5957" r="133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 xml:space="preserve">Deploy project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0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6">
    <w:name w:val="无间隔 Char"/>
    <w:basedOn w:val="2"/>
    <w:link w:val="7"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2023-09-29T11:33:00Z</dcterms:created>
  <dc:creator>SUNEEL PIRKASH</dc:creator>
  <cp:lastModifiedBy>Suneel Pirkash</cp:lastModifiedBy>
  <dcterms:modified xsi:type="dcterms:W3CDTF">2023-09-29T11:38:40Z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780E46C982BC45B1A1666C797D6F5FD2_11</vt:lpwstr>
  </property>
</Properties>
</file>